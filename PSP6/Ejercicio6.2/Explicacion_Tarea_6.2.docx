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A93B32" w:rsidRDefault="00C6554A" w:rsidP="00A93B32">
      <w:pPr>
        <w:pStyle w:val="Foto"/>
      </w:pPr>
    </w:p>
    <w:p w:rsidR="0032238E" w:rsidRDefault="0032238E" w:rsidP="00C6554A">
      <w:pPr>
        <w:pStyle w:val="Ttulo"/>
        <w:rPr>
          <w:noProof/>
        </w:rPr>
      </w:pPr>
      <w:r>
        <w:rPr>
          <w:noProof/>
        </w:rPr>
        <w:t xml:space="preserve">Programación de </w:t>
      </w:r>
    </w:p>
    <w:p w:rsidR="00C6554A" w:rsidRPr="009679B1" w:rsidRDefault="0032238E" w:rsidP="00C6554A">
      <w:pPr>
        <w:pStyle w:val="Ttulo"/>
        <w:rPr>
          <w:noProof/>
        </w:rPr>
      </w:pPr>
      <w:r>
        <w:rPr>
          <w:noProof/>
        </w:rPr>
        <w:t>Servicios y Procesos</w:t>
      </w:r>
    </w:p>
    <w:p w:rsidR="00D567AD" w:rsidRDefault="00D567AD" w:rsidP="00C6554A">
      <w:pPr>
        <w:pStyle w:val="Informacindecontacto"/>
        <w:rPr>
          <w:noProof/>
        </w:rPr>
      </w:pPr>
      <w:r>
        <w:rPr>
          <w:noProof/>
        </w:rPr>
        <w:t>CLIENTE-SERVIDOR</w:t>
      </w:r>
    </w:p>
    <w:p w:rsidR="00C6554A" w:rsidRPr="009679B1" w:rsidRDefault="0032238E" w:rsidP="00C6554A">
      <w:pPr>
        <w:pStyle w:val="Informacindecontacto"/>
        <w:rPr>
          <w:noProof/>
        </w:rPr>
      </w:pPr>
      <w:r>
        <w:rPr>
          <w:noProof/>
        </w:rPr>
        <w:t>Diego González Martínez</w:t>
      </w:r>
      <w:r w:rsidR="00C6554A" w:rsidRPr="009679B1">
        <w:rPr>
          <w:noProof/>
          <w:lang w:bidi="es-ES"/>
        </w:rPr>
        <w:t xml:space="preserve"> | </w:t>
      </w:r>
      <w:r w:rsidR="003561C8">
        <w:rPr>
          <w:noProof/>
        </w:rPr>
        <w:t>13</w:t>
      </w:r>
      <w:r>
        <w:rPr>
          <w:noProof/>
        </w:rPr>
        <w:t>/</w:t>
      </w:r>
      <w:r w:rsidR="004268A9">
        <w:rPr>
          <w:noProof/>
        </w:rPr>
        <w:t>01/2023</w:t>
      </w:r>
      <w:r w:rsidR="00C6554A" w:rsidRPr="009679B1">
        <w:rPr>
          <w:noProof/>
          <w:lang w:bidi="es-ES"/>
        </w:rPr>
        <w:br w:type="page"/>
      </w:r>
    </w:p>
    <w:p w:rsidR="00285593" w:rsidRDefault="00AE71C1" w:rsidP="006F2FDB">
      <w:pPr>
        <w:pStyle w:val="Ttulo1"/>
        <w:rPr>
          <w:noProof/>
        </w:rPr>
      </w:pPr>
      <w:r>
        <w:rPr>
          <w:noProof/>
        </w:rPr>
        <w:lastRenderedPageBreak/>
        <w:t>Ejercicio 6</w:t>
      </w:r>
    </w:p>
    <w:p w:rsidR="006F2FDB" w:rsidRDefault="006F2FDB" w:rsidP="006F2FDB">
      <w:pPr>
        <w:pStyle w:val="Listaconvietas"/>
        <w:numPr>
          <w:ilvl w:val="0"/>
          <w:numId w:val="0"/>
        </w:numPr>
        <w:rPr>
          <w:b/>
          <w:noProof/>
          <w:sz w:val="24"/>
        </w:rPr>
      </w:pPr>
      <w:r w:rsidRPr="004268A9">
        <w:rPr>
          <w:b/>
          <w:noProof/>
          <w:sz w:val="24"/>
          <w:highlight w:val="yellow"/>
        </w:rPr>
        <w:t>¿De qué trata el Ejercicio</w:t>
      </w:r>
      <w:r w:rsidR="00AE71C1">
        <w:rPr>
          <w:b/>
          <w:noProof/>
          <w:sz w:val="24"/>
          <w:highlight w:val="yellow"/>
        </w:rPr>
        <w:t xml:space="preserve"> 6</w:t>
      </w:r>
      <w:r w:rsidR="00A24250">
        <w:rPr>
          <w:b/>
          <w:noProof/>
          <w:sz w:val="24"/>
          <w:highlight w:val="yellow"/>
        </w:rPr>
        <w:t>B</w:t>
      </w:r>
      <w:r w:rsidRPr="004268A9">
        <w:rPr>
          <w:b/>
          <w:noProof/>
          <w:sz w:val="24"/>
          <w:highlight w:val="yellow"/>
        </w:rPr>
        <w:t>?</w:t>
      </w:r>
    </w:p>
    <w:p w:rsidR="003743EF" w:rsidRPr="003743EF" w:rsidRDefault="003743EF" w:rsidP="003743EF">
      <w:pPr>
        <w:shd w:val="clear" w:color="auto" w:fill="F8F9FA"/>
        <w:spacing w:before="0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743EF">
        <w:rPr>
          <w:rFonts w:ascii="Arial" w:eastAsia="Times New Roman" w:hAnsi="Arial" w:cs="Arial"/>
          <w:b/>
          <w:bCs/>
          <w:color w:val="1D2125"/>
          <w:lang w:eastAsia="es-ES"/>
        </w:rPr>
        <w:t>Actividad 6.2.</w:t>
      </w:r>
      <w:r w:rsidRPr="003743EF">
        <w:rPr>
          <w:rFonts w:ascii="Arial" w:eastAsia="Times New Roman" w:hAnsi="Arial" w:cs="Arial"/>
          <w:color w:val="1D2125"/>
          <w:lang w:eastAsia="es-ES"/>
        </w:rPr>
        <w:t> Utilizando la aplicación desarrollada en la actividad anterior, configura las políticas de acceso para:</w:t>
      </w:r>
    </w:p>
    <w:p w:rsidR="003743EF" w:rsidRPr="003743EF" w:rsidRDefault="003743EF" w:rsidP="003743EF">
      <w:pPr>
        <w:numPr>
          <w:ilvl w:val="0"/>
          <w:numId w:val="28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743EF">
        <w:rPr>
          <w:rFonts w:ascii="Arial" w:eastAsia="Times New Roman" w:hAnsi="Arial" w:cs="Arial"/>
          <w:color w:val="1D2125"/>
          <w:lang w:eastAsia="es-ES"/>
        </w:rPr>
        <w:t>Firmar digitalmente la aplicación.</w:t>
      </w:r>
    </w:p>
    <w:p w:rsidR="003743EF" w:rsidRPr="003743EF" w:rsidRDefault="003743EF" w:rsidP="003743EF">
      <w:pPr>
        <w:numPr>
          <w:ilvl w:val="0"/>
          <w:numId w:val="28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3743EF">
        <w:rPr>
          <w:rFonts w:ascii="Arial" w:eastAsia="Times New Roman" w:hAnsi="Arial" w:cs="Arial"/>
          <w:color w:val="1D2125"/>
          <w:lang w:eastAsia="es-ES"/>
        </w:rPr>
        <w:t>Que sólo pueda leer los datos del directorio </w:t>
      </w:r>
      <w:r w:rsidRPr="003743EF">
        <w:rPr>
          <w:rFonts w:ascii="Consolas" w:eastAsia="Times New Roman" w:hAnsi="Consolas" w:cs="Courier New"/>
          <w:color w:val="E83E8C"/>
          <w:sz w:val="19"/>
          <w:szCs w:val="19"/>
          <w:lang w:eastAsia="es-ES"/>
        </w:rPr>
        <w:t>c:/datos</w:t>
      </w:r>
      <w:r w:rsidRPr="003743EF">
        <w:rPr>
          <w:rFonts w:ascii="Arial" w:eastAsia="Times New Roman" w:hAnsi="Arial" w:cs="Arial"/>
          <w:color w:val="1D2125"/>
          <w:lang w:eastAsia="es-ES"/>
        </w:rPr>
        <w:t>.</w:t>
      </w:r>
    </w:p>
    <w:p w:rsidR="007C14F7" w:rsidRDefault="007C14F7" w:rsidP="006F2FDB">
      <w:pPr>
        <w:pStyle w:val="Listaconvietas"/>
        <w:numPr>
          <w:ilvl w:val="0"/>
          <w:numId w:val="0"/>
        </w:numPr>
        <w:rPr>
          <w:b/>
          <w:noProof/>
          <w:sz w:val="24"/>
        </w:rPr>
      </w:pPr>
    </w:p>
    <w:p w:rsidR="003743EF" w:rsidRDefault="003743EF" w:rsidP="006F2FDB">
      <w:pPr>
        <w:pStyle w:val="Listaconvietas"/>
        <w:numPr>
          <w:ilvl w:val="0"/>
          <w:numId w:val="0"/>
        </w:numPr>
        <w:rPr>
          <w:b/>
          <w:noProof/>
          <w:sz w:val="24"/>
        </w:rPr>
      </w:pPr>
      <w:r w:rsidRPr="003743EF">
        <w:rPr>
          <w:b/>
          <w:noProof/>
          <w:sz w:val="24"/>
          <w:highlight w:val="yellow"/>
        </w:rPr>
        <w:t>¿Cuál es la funcionalidad?</w:t>
      </w:r>
    </w:p>
    <w:p w:rsidR="003743EF" w:rsidRDefault="003743EF" w:rsidP="006F2FDB">
      <w:pPr>
        <w:pStyle w:val="Listaconvietas"/>
        <w:numPr>
          <w:ilvl w:val="0"/>
          <w:numId w:val="0"/>
        </w:numP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3743E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Este es un programa en Java que solicita al usuario un nombre de usuario y un nombre de archivo, los valida y luego lee el contenido del archivo especificado si se encuentra en el directorio "c:\datos". El programa también registra la actividad del usuario al abrir el archivo agregando una línea a un archivo de texto llamado "activity_log.txt". El nombre de usuario debe tener 8 caracteres y solo letras minúsculas, y el nombre de archivo debe tener 8 caracteres y una extensión de 3 caracteres. Si el usuario ingresa una entrada inválida, el programa les pedirá que lo intenten de nuevo.</w:t>
      </w:r>
    </w:p>
    <w:p w:rsidR="003743EF" w:rsidRPr="003743EF" w:rsidRDefault="003743EF" w:rsidP="006F2FDB">
      <w:pPr>
        <w:pStyle w:val="Listaconvietas"/>
        <w:numPr>
          <w:ilvl w:val="0"/>
          <w:numId w:val="0"/>
        </w:numP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</w:p>
    <w:p w:rsidR="007C14F7" w:rsidRDefault="007C14F7" w:rsidP="006F2FDB">
      <w:pPr>
        <w:pStyle w:val="Listaconvietas"/>
        <w:numPr>
          <w:ilvl w:val="0"/>
          <w:numId w:val="0"/>
        </w:numPr>
        <w:rPr>
          <w:b/>
          <w:noProof/>
          <w:sz w:val="24"/>
        </w:rPr>
      </w:pPr>
      <w:r w:rsidRPr="007C14F7">
        <w:rPr>
          <w:b/>
          <w:noProof/>
          <w:sz w:val="24"/>
          <w:highlight w:val="yellow"/>
        </w:rPr>
        <w:t>Firma Digital</w:t>
      </w:r>
    </w:p>
    <w:p w:rsidR="00E24AED" w:rsidRPr="00AE71C1" w:rsidRDefault="00AE71C1" w:rsidP="00AE71C1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AE71C1">
        <w:rPr>
          <w:rFonts w:ascii="Segoe UI" w:hAnsi="Segoe UI" w:cs="Segoe UI"/>
          <w:color w:val="24292F"/>
        </w:rPr>
        <w:t>Para firmar digitalmente la aplicación he tenido que realizar estos pasos:</w:t>
      </w:r>
    </w:p>
    <w:p w:rsidR="00AE71C1" w:rsidRDefault="00AE71C1" w:rsidP="00AE71C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Crear el </w:t>
      </w:r>
      <w:proofErr w:type="spellStart"/>
      <w:r>
        <w:rPr>
          <w:rFonts w:ascii="Segoe UI" w:hAnsi="Segoe UI" w:cs="Segoe UI"/>
          <w:color w:val="24292F"/>
        </w:rPr>
        <w:t>jar</w:t>
      </w:r>
      <w:proofErr w:type="spellEnd"/>
      <w:r>
        <w:rPr>
          <w:rFonts w:ascii="Segoe UI" w:hAnsi="Segoe UI" w:cs="Segoe UI"/>
          <w:color w:val="24292F"/>
        </w:rPr>
        <w:t xml:space="preserve"> de la aplicación (tienes que darle al martillo de arriba del todo):</w:t>
      </w:r>
    </w:p>
    <w:p w:rsidR="00AE71C1" w:rsidRDefault="00AE71C1" w:rsidP="00AE71C1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AE71C1" w:rsidRDefault="00AE71C1" w:rsidP="00AE71C1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AE71C1">
        <w:rPr>
          <w:rFonts w:ascii="Segoe UI" w:hAnsi="Segoe UI" w:cs="Segoe UI"/>
          <w:noProof/>
          <w:color w:val="24292F"/>
        </w:rPr>
        <w:drawing>
          <wp:inline distT="0" distB="0" distL="0" distR="0" wp14:anchorId="615E561C" wp14:editId="0AC2EE83">
            <wp:extent cx="5129530" cy="2454838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437" cy="245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C1" w:rsidRDefault="00AE71C1" w:rsidP="00AE71C1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AE71C1" w:rsidRDefault="00AE71C1" w:rsidP="00AE71C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Nos vamos al </w:t>
      </w:r>
      <w:proofErr w:type="spellStart"/>
      <w:r>
        <w:rPr>
          <w:rFonts w:ascii="Segoe UI" w:hAnsi="Segoe UI" w:cs="Segoe UI"/>
          <w:color w:val="24292F"/>
        </w:rPr>
        <w:t>cmd</w:t>
      </w:r>
      <w:proofErr w:type="spellEnd"/>
      <w:r>
        <w:rPr>
          <w:rFonts w:ascii="Segoe UI" w:hAnsi="Segoe UI" w:cs="Segoe UI"/>
          <w:color w:val="24292F"/>
        </w:rPr>
        <w:t xml:space="preserve"> y ejecutamos este comando:</w:t>
      </w:r>
    </w:p>
    <w:p w:rsidR="00AD776D" w:rsidRDefault="00AD776D" w:rsidP="00AD776D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</w:p>
    <w:p w:rsidR="00AE71C1" w:rsidRDefault="00AE71C1" w:rsidP="00AE71C1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AE71C1">
        <w:rPr>
          <w:rFonts w:ascii="Segoe UI" w:hAnsi="Segoe UI" w:cs="Segoe UI"/>
          <w:noProof/>
          <w:color w:val="24292F"/>
        </w:rPr>
        <w:drawing>
          <wp:inline distT="0" distB="0" distL="0" distR="0" wp14:anchorId="67AED689" wp14:editId="50EEB67A">
            <wp:extent cx="5274310" cy="22860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6D" w:rsidRDefault="00AD776D" w:rsidP="00AE71C1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AE71C1" w:rsidRDefault="00AE71C1" w:rsidP="00AE71C1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 </w:t>
      </w:r>
      <w:proofErr w:type="spellStart"/>
      <w:r>
        <w:rPr>
          <w:rFonts w:ascii="Segoe UI" w:hAnsi="Segoe UI" w:cs="Segoe UI"/>
          <w:color w:val="24292F"/>
        </w:rPr>
        <w:t>mi</w:t>
      </w:r>
      <w:proofErr w:type="spellEnd"/>
      <w:r>
        <w:rPr>
          <w:rFonts w:ascii="Segoe UI" w:hAnsi="Segoe UI" w:cs="Segoe UI"/>
          <w:color w:val="24292F"/>
        </w:rPr>
        <w:t xml:space="preserve"> me ha dado este er</w:t>
      </w:r>
      <w:r w:rsidR="00AD776D">
        <w:rPr>
          <w:rFonts w:ascii="Segoe UI" w:hAnsi="Segoe UI" w:cs="Segoe UI"/>
          <w:color w:val="24292F"/>
        </w:rPr>
        <w:t>r</w:t>
      </w:r>
      <w:r>
        <w:rPr>
          <w:rFonts w:ascii="Segoe UI" w:hAnsi="Segoe UI" w:cs="Segoe UI"/>
          <w:color w:val="24292F"/>
        </w:rPr>
        <w:t>or:</w:t>
      </w:r>
    </w:p>
    <w:p w:rsidR="00AE71C1" w:rsidRDefault="00AE71C1" w:rsidP="00AE71C1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 w:rsidRPr="00AE71C1">
        <w:rPr>
          <w:rFonts w:ascii="Segoe UI" w:hAnsi="Segoe UI" w:cs="Segoe UI"/>
          <w:color w:val="24292F"/>
        </w:rPr>
        <w:t>keytool</w:t>
      </w:r>
      <w:proofErr w:type="spellEnd"/>
      <w:r w:rsidRPr="00AE71C1">
        <w:rPr>
          <w:rFonts w:ascii="Segoe UI" w:hAnsi="Segoe UI" w:cs="Segoe UI"/>
          <w:color w:val="24292F"/>
        </w:rPr>
        <w:t xml:space="preserve"> no se reconoce como un comando interno o externo</w:t>
      </w:r>
      <w:r>
        <w:rPr>
          <w:rFonts w:ascii="Segoe UI" w:hAnsi="Segoe UI" w:cs="Segoe UI"/>
          <w:color w:val="24292F"/>
        </w:rPr>
        <w:t>.</w:t>
      </w:r>
    </w:p>
    <w:p w:rsidR="00AE71C1" w:rsidRDefault="00AE71C1" w:rsidP="00AE71C1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Para arreglarlo hay que hacer:</w:t>
      </w:r>
    </w:p>
    <w:p w:rsidR="00AE71C1" w:rsidRPr="00AE71C1" w:rsidRDefault="00AE71C1" w:rsidP="00AE71C1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AE71C1">
        <w:rPr>
          <w:rFonts w:ascii="Segoe UI" w:hAnsi="Segoe UI" w:cs="Segoe UI"/>
          <w:noProof/>
          <w:color w:val="24292F"/>
        </w:rPr>
        <w:drawing>
          <wp:inline distT="0" distB="0" distL="0" distR="0" wp14:anchorId="27BCBCA3" wp14:editId="3C23B972">
            <wp:extent cx="3229426" cy="619211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C1" w:rsidRDefault="00AE71C1" w:rsidP="00AE71C1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AE71C1" w:rsidRDefault="00AE71C1" w:rsidP="00AE71C1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AE71C1" w:rsidRDefault="00AE71C1" w:rsidP="00AE71C1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AE71C1" w:rsidRDefault="00AE71C1" w:rsidP="00AE71C1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AE71C1">
        <w:rPr>
          <w:rFonts w:ascii="Segoe UI" w:hAnsi="Segoe UI" w:cs="Segoe UI"/>
          <w:noProof/>
          <w:color w:val="24292F"/>
        </w:rPr>
        <w:drawing>
          <wp:inline distT="0" distB="0" distL="0" distR="0" wp14:anchorId="6F05869E" wp14:editId="21CDBBAE">
            <wp:extent cx="5144218" cy="560148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C1" w:rsidRDefault="00AE71C1" w:rsidP="00AE71C1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AE71C1" w:rsidRDefault="00AE71C1" w:rsidP="00AE71C1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Nos vamos a variables de entorno</w:t>
      </w:r>
    </w:p>
    <w:p w:rsidR="00AE71C1" w:rsidRDefault="00AE71C1" w:rsidP="00AE71C1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AE71C1">
        <w:rPr>
          <w:rFonts w:ascii="Segoe UI" w:hAnsi="Segoe UI" w:cs="Segoe UI"/>
          <w:noProof/>
          <w:color w:val="24292F"/>
        </w:rPr>
        <w:lastRenderedPageBreak/>
        <w:drawing>
          <wp:inline distT="0" distB="0" distL="0" distR="0" wp14:anchorId="2120F5D2" wp14:editId="0B49D2EF">
            <wp:extent cx="5274310" cy="588772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C1" w:rsidRDefault="00AE71C1" w:rsidP="00AE71C1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En variables del sistema le damos a editar y ponemos una nueva ruta donde se encuentra la carpeta </w:t>
      </w:r>
      <w:proofErr w:type="spellStart"/>
      <w:r>
        <w:rPr>
          <w:rFonts w:ascii="Segoe UI" w:hAnsi="Segoe UI" w:cs="Segoe UI"/>
          <w:color w:val="24292F"/>
        </w:rPr>
        <w:t>bin</w:t>
      </w:r>
      <w:proofErr w:type="spellEnd"/>
      <w:r>
        <w:rPr>
          <w:rFonts w:ascii="Segoe UI" w:hAnsi="Segoe UI" w:cs="Segoe UI"/>
          <w:color w:val="24292F"/>
        </w:rPr>
        <w:t>, en la cual está el keytool.exe</w:t>
      </w:r>
    </w:p>
    <w:p w:rsidR="00AE71C1" w:rsidRDefault="00AE71C1" w:rsidP="00AE71C1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AE71C1">
        <w:rPr>
          <w:rFonts w:ascii="Segoe UI" w:hAnsi="Segoe UI" w:cs="Segoe UI"/>
          <w:noProof/>
          <w:color w:val="24292F"/>
        </w:rPr>
        <w:drawing>
          <wp:inline distT="0" distB="0" distL="0" distR="0" wp14:anchorId="26C753A4" wp14:editId="6844986A">
            <wp:extent cx="5274310" cy="906145"/>
            <wp:effectExtent l="0" t="0" r="254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C1" w:rsidRDefault="00AE71C1" w:rsidP="00AE71C1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AE71C1" w:rsidRDefault="00AE71C1" w:rsidP="00AE71C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El código debería de funcionar, rellenamos todos los datos:</w:t>
      </w:r>
    </w:p>
    <w:p w:rsidR="00AE71C1" w:rsidRDefault="00AE71C1" w:rsidP="00AE71C1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r w:rsidRPr="00AE71C1">
        <w:rPr>
          <w:rFonts w:ascii="Segoe UI" w:hAnsi="Segoe UI" w:cs="Segoe UI"/>
          <w:noProof/>
          <w:color w:val="24292F"/>
        </w:rPr>
        <w:lastRenderedPageBreak/>
        <w:drawing>
          <wp:inline distT="0" distB="0" distL="0" distR="0" wp14:anchorId="25C83ADF" wp14:editId="32C297B8">
            <wp:extent cx="5274310" cy="2095500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C1" w:rsidRDefault="00AE71C1" w:rsidP="00AE71C1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512965" w:rsidRDefault="00512965" w:rsidP="00512965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Firmamos el fichero donde se encuentra el proyecto, creando un documento.</w:t>
      </w:r>
    </w:p>
    <w:p w:rsidR="00AD776D" w:rsidRDefault="00AD776D" w:rsidP="00AD776D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</w:p>
    <w:p w:rsidR="00AE71C1" w:rsidRDefault="00AE71C1" w:rsidP="00AE71C1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r w:rsidRPr="00AE71C1">
        <w:rPr>
          <w:rFonts w:ascii="Segoe UI" w:hAnsi="Segoe UI" w:cs="Segoe UI"/>
          <w:noProof/>
          <w:color w:val="24292F"/>
        </w:rPr>
        <w:drawing>
          <wp:inline distT="0" distB="0" distL="0" distR="0" wp14:anchorId="4ACA8906" wp14:editId="399C0C26">
            <wp:extent cx="5274310" cy="766445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965" w:rsidRDefault="00512965" w:rsidP="00AE71C1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</w:p>
    <w:p w:rsidR="00512965" w:rsidRDefault="00512965" w:rsidP="00512965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Si queremos mandarle el documento firmado a alguien, tenemos que pasar la clave pública, para validar la firma.</w:t>
      </w:r>
    </w:p>
    <w:p w:rsidR="00AD776D" w:rsidRDefault="00AD776D" w:rsidP="00AD776D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</w:p>
    <w:p w:rsidR="00512965" w:rsidRDefault="00512965" w:rsidP="00512965">
      <w:pPr>
        <w:pStyle w:val="NormalWeb"/>
        <w:spacing w:before="0" w:beforeAutospacing="0" w:after="0" w:afterAutospacing="0"/>
        <w:ind w:left="360"/>
        <w:rPr>
          <w:rFonts w:ascii="Segoe UI" w:hAnsi="Segoe UI" w:cs="Segoe UI"/>
          <w:color w:val="24292F"/>
        </w:rPr>
      </w:pPr>
      <w:r w:rsidRPr="00512965">
        <w:rPr>
          <w:rFonts w:ascii="Segoe UI" w:hAnsi="Segoe UI" w:cs="Segoe UI"/>
          <w:noProof/>
          <w:color w:val="24292F"/>
        </w:rPr>
        <w:drawing>
          <wp:inline distT="0" distB="0" distL="0" distR="0" wp14:anchorId="4FFAC60F" wp14:editId="48629E34">
            <wp:extent cx="5274310" cy="968375"/>
            <wp:effectExtent l="0" t="0" r="254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32" w:rsidRDefault="00A93B32" w:rsidP="00A93B32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D90569" w:rsidRDefault="00D90569" w:rsidP="00A93B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</w:pPr>
    </w:p>
    <w:p w:rsidR="00D90569" w:rsidRDefault="00D90569" w:rsidP="00A93B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</w:pPr>
    </w:p>
    <w:p w:rsidR="00D90569" w:rsidRDefault="00D90569" w:rsidP="00A93B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</w:pPr>
    </w:p>
    <w:p w:rsidR="00D90569" w:rsidRDefault="00D90569" w:rsidP="00A93B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</w:pPr>
    </w:p>
    <w:p w:rsidR="00D90569" w:rsidRDefault="00D90569" w:rsidP="00A93B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</w:pPr>
    </w:p>
    <w:p w:rsidR="00D90569" w:rsidRDefault="00D90569" w:rsidP="00A93B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</w:pPr>
    </w:p>
    <w:p w:rsidR="00D90569" w:rsidRDefault="00D90569" w:rsidP="00A93B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</w:pPr>
    </w:p>
    <w:p w:rsidR="00D90569" w:rsidRDefault="00D90569" w:rsidP="00A93B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</w:pPr>
    </w:p>
    <w:p w:rsidR="00D90569" w:rsidRDefault="00D90569" w:rsidP="00A93B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</w:pPr>
    </w:p>
    <w:p w:rsidR="00D90569" w:rsidRDefault="00D90569" w:rsidP="00A93B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</w:pPr>
    </w:p>
    <w:p w:rsidR="00D90569" w:rsidRDefault="00D90569" w:rsidP="00A93B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</w:pPr>
    </w:p>
    <w:p w:rsidR="00D90569" w:rsidRDefault="00D90569" w:rsidP="00A93B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</w:pPr>
    </w:p>
    <w:p w:rsidR="00D90569" w:rsidRDefault="00D90569" w:rsidP="00A93B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</w:pPr>
    </w:p>
    <w:p w:rsidR="00D90569" w:rsidRDefault="00D90569" w:rsidP="00A93B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</w:pPr>
    </w:p>
    <w:p w:rsidR="00D90569" w:rsidRDefault="00D90569" w:rsidP="00A93B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</w:pPr>
    </w:p>
    <w:p w:rsidR="00D90569" w:rsidRDefault="00D90569" w:rsidP="00A93B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</w:pPr>
    </w:p>
    <w:p w:rsidR="00D90569" w:rsidRDefault="00D90569" w:rsidP="00A93B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</w:pPr>
    </w:p>
    <w:p w:rsidR="00D90569" w:rsidRDefault="00D90569" w:rsidP="00A93B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</w:pPr>
    </w:p>
    <w:p w:rsidR="00A93B32" w:rsidRDefault="00A93B32" w:rsidP="00A93B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</w:pPr>
      <w:r w:rsidRPr="00D90569"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  <w:t>Clase Actividad6</w:t>
      </w:r>
      <w:r w:rsidR="00A24250"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  <w:t>B</w:t>
      </w:r>
      <w:r w:rsidRPr="00D90569"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  <w:t>:</w:t>
      </w:r>
    </w:p>
    <w:p w:rsidR="00D90569" w:rsidRPr="00D90569" w:rsidRDefault="00D90569" w:rsidP="00A93B3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595959" w:themeColor="text1" w:themeTint="A6"/>
          <w:sz w:val="22"/>
          <w:szCs w:val="22"/>
          <w:highlight w:val="yellow"/>
          <w:lang w:eastAsia="en-US"/>
        </w:rPr>
      </w:pPr>
    </w:p>
    <w:p w:rsidR="00A93B32" w:rsidRDefault="00A93B32" w:rsidP="00A93B32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A93B32">
        <w:rPr>
          <w:rFonts w:ascii="Segoe UI" w:hAnsi="Segoe UI" w:cs="Segoe UI"/>
          <w:noProof/>
          <w:color w:val="24292F"/>
        </w:rPr>
        <w:drawing>
          <wp:inline distT="0" distB="0" distL="0" distR="0" wp14:anchorId="7AD5ED18" wp14:editId="5A2E9CBA">
            <wp:extent cx="5274310" cy="303530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96" w:rsidRDefault="00A93B32" w:rsidP="00B06280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A93B32">
        <w:rPr>
          <w:rFonts w:ascii="Segoe UI" w:hAnsi="Segoe UI" w:cs="Segoe UI"/>
          <w:noProof/>
          <w:color w:val="24292F"/>
        </w:rPr>
        <w:drawing>
          <wp:inline distT="0" distB="0" distL="0" distR="0" wp14:anchorId="083670FA" wp14:editId="7CCB24CC">
            <wp:extent cx="5274310" cy="3273425"/>
            <wp:effectExtent l="0" t="0" r="254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96" w:rsidRDefault="00175096" w:rsidP="00B06280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</w:rPr>
      </w:pPr>
    </w:p>
    <w:p w:rsidR="00B06280" w:rsidRDefault="00B06280" w:rsidP="00B06280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06280">
        <w:rPr>
          <w:rFonts w:ascii="Segoe UI" w:hAnsi="Segoe UI" w:cs="Segoe UI"/>
          <w:color w:val="374151"/>
        </w:rPr>
        <w:t>Define la clase principal, "Actividad6</w:t>
      </w:r>
      <w:r w:rsidR="00A24250">
        <w:rPr>
          <w:rFonts w:ascii="Segoe UI" w:hAnsi="Segoe UI" w:cs="Segoe UI"/>
          <w:color w:val="374151"/>
        </w:rPr>
        <w:t>B</w:t>
      </w:r>
      <w:bookmarkStart w:id="0" w:name="_GoBack"/>
      <w:bookmarkEnd w:id="0"/>
      <w:r w:rsidRPr="00B06280">
        <w:rPr>
          <w:rFonts w:ascii="Segoe UI" w:hAnsi="Segoe UI" w:cs="Segoe UI"/>
          <w:color w:val="374151"/>
        </w:rPr>
        <w:t>", que contiene el método principal.</w:t>
      </w:r>
    </w:p>
    <w:p w:rsidR="00B06280" w:rsidRDefault="00B06280" w:rsidP="00B06280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06280">
        <w:rPr>
          <w:rFonts w:ascii="Segoe UI" w:hAnsi="Segoe UI" w:cs="Segoe UI"/>
          <w:color w:val="374151"/>
        </w:rPr>
        <w:t xml:space="preserve">Crea un objeto Scanner para obtener la entrada del </w:t>
      </w:r>
      <w:proofErr w:type="spellStart"/>
      <w:proofErr w:type="gramStart"/>
      <w:r w:rsidRPr="00B06280">
        <w:rPr>
          <w:rFonts w:ascii="Segoe UI" w:hAnsi="Segoe UI" w:cs="Segoe UI"/>
          <w:color w:val="374151"/>
        </w:rPr>
        <w:t>usuario.Pide</w:t>
      </w:r>
      <w:proofErr w:type="spellEnd"/>
      <w:proofErr w:type="gramEnd"/>
      <w:r w:rsidRPr="00B06280">
        <w:rPr>
          <w:rFonts w:ascii="Segoe UI" w:hAnsi="Segoe UI" w:cs="Segoe UI"/>
          <w:color w:val="374151"/>
        </w:rPr>
        <w:t xml:space="preserve"> al usuario que ingrese su nombre de usuario (8 caracteres, solo letras minúsculas) y asigna la entrada a una variable.</w:t>
      </w:r>
    </w:p>
    <w:p w:rsidR="00B06280" w:rsidRDefault="00B06280" w:rsidP="00B06280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06280">
        <w:rPr>
          <w:rFonts w:ascii="Segoe UI" w:hAnsi="Segoe UI" w:cs="Segoe UI"/>
          <w:color w:val="374151"/>
        </w:rPr>
        <w:t>Valida el nombre de usuario ingresado usando un método separado, "</w:t>
      </w:r>
      <w:proofErr w:type="spellStart"/>
      <w:r w:rsidRPr="00B06280">
        <w:rPr>
          <w:rFonts w:ascii="Segoe UI" w:hAnsi="Segoe UI" w:cs="Segoe UI"/>
          <w:color w:val="374151"/>
        </w:rPr>
        <w:t>validateUsername</w:t>
      </w:r>
      <w:proofErr w:type="spellEnd"/>
      <w:r w:rsidRPr="00B06280">
        <w:rPr>
          <w:rFonts w:ascii="Segoe UI" w:hAnsi="Segoe UI" w:cs="Segoe UI"/>
          <w:color w:val="374151"/>
        </w:rPr>
        <w:t>", que comprueba si tiene 8 caracteres y solo letras minúsculas. Si la validación falla, solicita al usuario que ingrese el nombre de usuario de nuevo.</w:t>
      </w:r>
      <w:r>
        <w:rPr>
          <w:rFonts w:ascii="Segoe UI" w:hAnsi="Segoe UI" w:cs="Segoe UI"/>
          <w:color w:val="374151"/>
        </w:rPr>
        <w:t xml:space="preserve"> </w:t>
      </w:r>
      <w:r w:rsidRPr="00B06280">
        <w:rPr>
          <w:rFonts w:ascii="Segoe UI" w:hAnsi="Segoe UI" w:cs="Segoe UI"/>
          <w:color w:val="374151"/>
        </w:rPr>
        <w:t xml:space="preserve">Pide al usuario que ingrese el nombre de un archivo (8 </w:t>
      </w:r>
      <w:r w:rsidRPr="00B06280">
        <w:rPr>
          <w:rFonts w:ascii="Segoe UI" w:hAnsi="Segoe UI" w:cs="Segoe UI"/>
          <w:color w:val="374151"/>
        </w:rPr>
        <w:lastRenderedPageBreak/>
        <w:t>caracteres, con una extensión de 3 caracteres) y asigna la entrada a una variable.</w:t>
      </w:r>
    </w:p>
    <w:p w:rsidR="00B06280" w:rsidRDefault="00B06280" w:rsidP="00B06280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06280">
        <w:rPr>
          <w:rFonts w:ascii="Segoe UI" w:hAnsi="Segoe UI" w:cs="Segoe UI"/>
          <w:color w:val="374151"/>
        </w:rPr>
        <w:t>Valida el nombre de archivo ingresado usando un método separado, "</w:t>
      </w:r>
      <w:proofErr w:type="spellStart"/>
      <w:r w:rsidRPr="00B06280">
        <w:rPr>
          <w:rFonts w:ascii="Segoe UI" w:hAnsi="Segoe UI" w:cs="Segoe UI"/>
          <w:color w:val="374151"/>
        </w:rPr>
        <w:t>validateFilename</w:t>
      </w:r>
      <w:proofErr w:type="spellEnd"/>
      <w:r w:rsidRPr="00B06280">
        <w:rPr>
          <w:rFonts w:ascii="Segoe UI" w:hAnsi="Segoe UI" w:cs="Segoe UI"/>
          <w:color w:val="374151"/>
        </w:rPr>
        <w:t>", que comprueba si tiene 8 caracteres, un punto y 3 caracteres después del punto. Si la validación falla, solicita al usuario que ingrese el nombre de archivo de nuevo.</w:t>
      </w:r>
    </w:p>
    <w:p w:rsidR="00B06280" w:rsidRDefault="00B06280" w:rsidP="00B06280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06280">
        <w:rPr>
          <w:rFonts w:ascii="Segoe UI" w:hAnsi="Segoe UI" w:cs="Segoe UI"/>
          <w:color w:val="374151"/>
        </w:rPr>
        <w:t xml:space="preserve">Intenta leer el archivo </w:t>
      </w:r>
      <w:proofErr w:type="spellStart"/>
      <w:r w:rsidRPr="00B06280">
        <w:rPr>
          <w:rFonts w:ascii="Segoe UI" w:hAnsi="Segoe UI" w:cs="Segoe UI"/>
          <w:color w:val="374151"/>
        </w:rPr>
        <w:t>y</w:t>
      </w:r>
      <w:proofErr w:type="spellEnd"/>
      <w:r w:rsidRPr="00B06280">
        <w:rPr>
          <w:rFonts w:ascii="Segoe UI" w:hAnsi="Segoe UI" w:cs="Segoe UI"/>
          <w:color w:val="374151"/>
        </w:rPr>
        <w:t xml:space="preserve"> imprimir su </w:t>
      </w:r>
      <w:proofErr w:type="gramStart"/>
      <w:r w:rsidRPr="00B06280">
        <w:rPr>
          <w:rFonts w:ascii="Segoe UI" w:hAnsi="Segoe UI" w:cs="Segoe UI"/>
          <w:color w:val="374151"/>
        </w:rPr>
        <w:t>contenido línea</w:t>
      </w:r>
      <w:proofErr w:type="gramEnd"/>
      <w:r w:rsidRPr="00B06280">
        <w:rPr>
          <w:rFonts w:ascii="Segoe UI" w:hAnsi="Segoe UI" w:cs="Segoe UI"/>
          <w:color w:val="374151"/>
        </w:rPr>
        <w:t xml:space="preserve"> por línea usando un objeto </w:t>
      </w:r>
      <w:proofErr w:type="spellStart"/>
      <w:r w:rsidRPr="00B06280">
        <w:rPr>
          <w:rFonts w:ascii="Segoe UI" w:hAnsi="Segoe UI" w:cs="Segoe UI"/>
          <w:color w:val="374151"/>
        </w:rPr>
        <w:t>BufferedReader</w:t>
      </w:r>
      <w:proofErr w:type="spellEnd"/>
      <w:r w:rsidRPr="00B06280">
        <w:rPr>
          <w:rFonts w:ascii="Segoe UI" w:hAnsi="Segoe UI" w:cs="Segoe UI"/>
          <w:color w:val="374151"/>
        </w:rPr>
        <w:t xml:space="preserve">. Si ocurre un error, captura la excepción </w:t>
      </w:r>
      <w:proofErr w:type="spellStart"/>
      <w:r w:rsidRPr="00B06280">
        <w:rPr>
          <w:rFonts w:ascii="Segoe UI" w:hAnsi="Segoe UI" w:cs="Segoe UI"/>
          <w:color w:val="374151"/>
        </w:rPr>
        <w:t>IOException</w:t>
      </w:r>
      <w:proofErr w:type="spellEnd"/>
      <w:r w:rsidRPr="00B06280">
        <w:rPr>
          <w:rFonts w:ascii="Segoe UI" w:hAnsi="Segoe UI" w:cs="Segoe UI"/>
          <w:color w:val="374151"/>
        </w:rPr>
        <w:t xml:space="preserve"> e imprime un mensaje de error.</w:t>
      </w:r>
    </w:p>
    <w:p w:rsidR="00B06280" w:rsidRPr="00B06280" w:rsidRDefault="00B06280" w:rsidP="00B06280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B06280">
        <w:rPr>
          <w:rFonts w:ascii="Segoe UI" w:hAnsi="Segoe UI" w:cs="Segoe UI"/>
          <w:color w:val="374151"/>
        </w:rPr>
        <w:t>Llama a un método separado, "</w:t>
      </w:r>
      <w:proofErr w:type="spellStart"/>
      <w:r w:rsidRPr="00B06280">
        <w:rPr>
          <w:rFonts w:ascii="Segoe UI" w:hAnsi="Segoe UI" w:cs="Segoe UI"/>
          <w:color w:val="374151"/>
        </w:rPr>
        <w:t>logActivity</w:t>
      </w:r>
      <w:proofErr w:type="spellEnd"/>
      <w:r w:rsidRPr="00B06280">
        <w:rPr>
          <w:rFonts w:ascii="Segoe UI" w:hAnsi="Segoe UI" w:cs="Segoe UI"/>
          <w:color w:val="374151"/>
        </w:rPr>
        <w:t xml:space="preserve">", para registrar la actividad del usuario (ejemplo: escribe en un archivo de texto) con el nombre de usuario y el nombre de archivo ingresados junto con la fecha actual. Si ocurre un error, captura la excepción </w:t>
      </w:r>
      <w:proofErr w:type="spellStart"/>
      <w:r w:rsidRPr="00B06280">
        <w:rPr>
          <w:rFonts w:ascii="Segoe UI" w:hAnsi="Segoe UI" w:cs="Segoe UI"/>
          <w:color w:val="374151"/>
        </w:rPr>
        <w:t>IOException</w:t>
      </w:r>
      <w:proofErr w:type="spellEnd"/>
      <w:r w:rsidRPr="00B06280">
        <w:rPr>
          <w:rFonts w:ascii="Segoe UI" w:hAnsi="Segoe UI" w:cs="Segoe UI"/>
          <w:color w:val="374151"/>
        </w:rPr>
        <w:t xml:space="preserve"> e imprime un mensaje de error.</w:t>
      </w:r>
    </w:p>
    <w:p w:rsidR="00B06280" w:rsidRDefault="00B06280" w:rsidP="00A93B32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C80842" w:rsidRDefault="00C80842" w:rsidP="00A93B32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C80842">
        <w:rPr>
          <w:rFonts w:ascii="Segoe UI" w:hAnsi="Segoe UI" w:cs="Segoe UI"/>
          <w:noProof/>
          <w:color w:val="24292F"/>
        </w:rPr>
        <w:drawing>
          <wp:inline distT="0" distB="0" distL="0" distR="0" wp14:anchorId="2ECE6E6F" wp14:editId="7F971357">
            <wp:extent cx="5274310" cy="642620"/>
            <wp:effectExtent l="0" t="0" r="254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42" w:rsidRDefault="00C80842" w:rsidP="00A93B32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Este bloque de código está verificando si la ruta del directorio actual no es igual a "c:\datos". Si no lo es, imprime un mensaje "Acceso denegado: no está autorizado para abrir archivos en este directorio." y finaliza la ejecución del programa con la instrucción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return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".</w:t>
      </w:r>
    </w:p>
    <w:p w:rsidR="00C80842" w:rsidRDefault="00C80842" w:rsidP="00A93B32">
      <w:pPr>
        <w:pStyle w:val="NormalWeb"/>
        <w:spacing w:before="0" w:beforeAutospacing="0" w:after="0" w:afterAutospacing="0"/>
        <w:rPr>
          <w:rFonts w:ascii="Segoe UI" w:hAnsi="Segoe UI" w:cs="Segoe UI"/>
          <w:color w:val="374151"/>
          <w:shd w:val="clear" w:color="auto" w:fill="F7F7F8"/>
        </w:rPr>
      </w:pPr>
    </w:p>
    <w:p w:rsidR="00C80842" w:rsidRPr="00AE71C1" w:rsidRDefault="00C80842" w:rsidP="00A93B32">
      <w:pPr>
        <w:pStyle w:val="NormalWeb"/>
        <w:spacing w:before="0" w:beforeAutospacing="0" w:after="0" w:afterAutospacing="0"/>
        <w:rPr>
          <w:rFonts w:ascii="Segoe UI" w:hAnsi="Segoe UI" w:cs="Segoe UI"/>
          <w:color w:val="24292F"/>
        </w:rPr>
      </w:pPr>
    </w:p>
    <w:p w:rsidR="006F2FDB" w:rsidRDefault="006F2FDB" w:rsidP="006F2FDB">
      <w:pPr>
        <w:rPr>
          <w:b/>
        </w:rPr>
      </w:pPr>
      <w:r w:rsidRPr="004268A9">
        <w:rPr>
          <w:b/>
          <w:highlight w:val="yellow"/>
        </w:rPr>
        <w:t>JAVADOC:</w:t>
      </w:r>
    </w:p>
    <w:p w:rsidR="001A2EEA" w:rsidRDefault="007C14F7" w:rsidP="006F2FDB">
      <w:pPr>
        <w:rPr>
          <w:b/>
        </w:rPr>
      </w:pPr>
      <w:r>
        <w:rPr>
          <w:b/>
        </w:rPr>
        <w:t>C:</w:t>
      </w:r>
      <w:r w:rsidRPr="007C14F7">
        <w:rPr>
          <w:b/>
        </w:rPr>
        <w:t>\Tema 6\6.1BProyecto\target\</w:t>
      </w:r>
      <w:proofErr w:type="spellStart"/>
      <w:r w:rsidRPr="007C14F7">
        <w:rPr>
          <w:b/>
        </w:rPr>
        <w:t>site</w:t>
      </w:r>
      <w:proofErr w:type="spellEnd"/>
      <w:r w:rsidRPr="007C14F7">
        <w:rPr>
          <w:b/>
        </w:rPr>
        <w:t>\</w:t>
      </w:r>
      <w:proofErr w:type="spellStart"/>
      <w:r w:rsidRPr="007C14F7">
        <w:rPr>
          <w:b/>
        </w:rPr>
        <w:t>apidocs</w:t>
      </w:r>
      <w:proofErr w:type="spellEnd"/>
      <w:r w:rsidRPr="007C14F7">
        <w:rPr>
          <w:b/>
        </w:rPr>
        <w:t>\</w:t>
      </w:r>
    </w:p>
    <w:p w:rsidR="007C14F7" w:rsidRPr="003561C8" w:rsidRDefault="007C14F7" w:rsidP="006F2FDB">
      <w:pPr>
        <w:rPr>
          <w:b/>
        </w:rPr>
      </w:pPr>
      <w:r w:rsidRPr="007C14F7">
        <w:rPr>
          <w:b/>
          <w:noProof/>
          <w:lang w:eastAsia="es-ES"/>
        </w:rPr>
        <w:drawing>
          <wp:inline distT="0" distB="0" distL="0" distR="0" wp14:anchorId="5BC0A0DA" wp14:editId="4BD3AA32">
            <wp:extent cx="6027943" cy="30553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9188" cy="306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4F7" w:rsidRPr="003561C8" w:rsidSect="0089714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7BB" w:rsidRDefault="00B307BB" w:rsidP="00C6554A">
      <w:pPr>
        <w:spacing w:before="0" w:after="0" w:line="240" w:lineRule="auto"/>
      </w:pPr>
      <w:r>
        <w:separator/>
      </w:r>
    </w:p>
  </w:endnote>
  <w:endnote w:type="continuationSeparator" w:id="0">
    <w:p w:rsidR="00B307BB" w:rsidRDefault="00B307B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2C1F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A24250">
      <w:rPr>
        <w:noProof/>
        <w:lang w:bidi="es-ES"/>
      </w:rPr>
      <w:t>6</w:t>
    </w:r>
    <w:r>
      <w:rPr>
        <w:noProof/>
        <w:lang w:bidi="es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2C1F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7BB" w:rsidRDefault="00B307BB" w:rsidP="00C6554A">
      <w:pPr>
        <w:spacing w:before="0" w:after="0" w:line="240" w:lineRule="auto"/>
      </w:pPr>
      <w:r>
        <w:separator/>
      </w:r>
    </w:p>
  </w:footnote>
  <w:footnote w:type="continuationSeparator" w:id="0">
    <w:p w:rsidR="00B307BB" w:rsidRDefault="00B307BB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B307B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34735" o:spid="_x0000_s2050" type="#_x0000_t75" style="position:absolute;margin-left:0;margin-top:0;width:415pt;height:587.25pt;z-index:-251657216;mso-position-horizontal:center;mso-position-horizontal-relative:margin;mso-position-vertical:center;mso-position-vertical-relative:margin" o:allowincell="f">
          <v:imagedata r:id="rId1" o:title="77755f7c41895954feb6f618d21c06b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B307B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34736" o:spid="_x0000_s2051" type="#_x0000_t75" style="position:absolute;margin-left:0;margin-top:0;width:415pt;height:587.25pt;z-index:-251656192;mso-position-horizontal:center;mso-position-horizontal-relative:margin;mso-position-vertical:center;mso-position-vertical-relative:margin" o:allowincell="f">
          <v:imagedata r:id="rId1" o:title="77755f7c41895954feb6f618d21c06b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FA0" w:rsidRDefault="00B307B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34734" o:spid="_x0000_s2049" type="#_x0000_t75" style="position:absolute;margin-left:0;margin-top:0;width:415pt;height:587.25pt;z-index:-251658240;mso-position-horizontal:center;mso-position-horizontal-relative:margin;mso-position-vertical:center;mso-position-vertical-relative:margin" o:allowincell="f">
          <v:imagedata r:id="rId1" o:title="77755f7c41895954feb6f618d21c06b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5F1C09"/>
    <w:multiLevelType w:val="multilevel"/>
    <w:tmpl w:val="6EA4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6E91C48"/>
    <w:multiLevelType w:val="hybridMultilevel"/>
    <w:tmpl w:val="37C03A1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1C161E"/>
    <w:multiLevelType w:val="hybridMultilevel"/>
    <w:tmpl w:val="406CCFA0"/>
    <w:lvl w:ilvl="0" w:tplc="93C0CD94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B1FC7"/>
    <w:multiLevelType w:val="hybridMultilevel"/>
    <w:tmpl w:val="2B0E1576"/>
    <w:lvl w:ilvl="0" w:tplc="7B60B110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1D2125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71C8F"/>
    <w:multiLevelType w:val="hybridMultilevel"/>
    <w:tmpl w:val="7C042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9F2E9C"/>
    <w:multiLevelType w:val="multilevel"/>
    <w:tmpl w:val="C6BEFBB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413098"/>
    <w:multiLevelType w:val="hybridMultilevel"/>
    <w:tmpl w:val="0346D73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173F8"/>
    <w:multiLevelType w:val="hybridMultilevel"/>
    <w:tmpl w:val="3814E10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A380E"/>
    <w:multiLevelType w:val="multilevel"/>
    <w:tmpl w:val="4FC0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E00B27"/>
    <w:multiLevelType w:val="multilevel"/>
    <w:tmpl w:val="32A2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C91A5F"/>
    <w:multiLevelType w:val="multilevel"/>
    <w:tmpl w:val="DBA6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534F06"/>
    <w:multiLevelType w:val="multilevel"/>
    <w:tmpl w:val="A052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626C4"/>
    <w:multiLevelType w:val="multilevel"/>
    <w:tmpl w:val="B88C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1"/>
  </w:num>
  <w:num w:numId="17">
    <w:abstractNumId w:val="9"/>
  </w:num>
  <w:num w:numId="18">
    <w:abstractNumId w:val="14"/>
  </w:num>
  <w:num w:numId="19">
    <w:abstractNumId w:val="20"/>
  </w:num>
  <w:num w:numId="20">
    <w:abstractNumId w:val="25"/>
  </w:num>
  <w:num w:numId="21">
    <w:abstractNumId w:val="16"/>
  </w:num>
  <w:num w:numId="22">
    <w:abstractNumId w:val="24"/>
  </w:num>
  <w:num w:numId="23">
    <w:abstractNumId w:val="18"/>
  </w:num>
  <w:num w:numId="24">
    <w:abstractNumId w:val="15"/>
  </w:num>
  <w:num w:numId="25">
    <w:abstractNumId w:val="13"/>
  </w:num>
  <w:num w:numId="26">
    <w:abstractNumId w:val="19"/>
  </w:num>
  <w:num w:numId="27">
    <w:abstractNumId w:val="23"/>
  </w:num>
  <w:num w:numId="28">
    <w:abstractNumId w:val="22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8E"/>
    <w:rsid w:val="00021B10"/>
    <w:rsid w:val="000509ED"/>
    <w:rsid w:val="000E7CDE"/>
    <w:rsid w:val="000F01F7"/>
    <w:rsid w:val="00157F80"/>
    <w:rsid w:val="00175096"/>
    <w:rsid w:val="0018321A"/>
    <w:rsid w:val="001A2EEA"/>
    <w:rsid w:val="0020606D"/>
    <w:rsid w:val="002554CD"/>
    <w:rsid w:val="00285593"/>
    <w:rsid w:val="00293B83"/>
    <w:rsid w:val="002B4294"/>
    <w:rsid w:val="002C13A0"/>
    <w:rsid w:val="002C1FA0"/>
    <w:rsid w:val="0032238E"/>
    <w:rsid w:val="00333D0D"/>
    <w:rsid w:val="003561C8"/>
    <w:rsid w:val="003743EF"/>
    <w:rsid w:val="00376176"/>
    <w:rsid w:val="003D555A"/>
    <w:rsid w:val="003D7F1C"/>
    <w:rsid w:val="003F1A80"/>
    <w:rsid w:val="00413BBA"/>
    <w:rsid w:val="004268A9"/>
    <w:rsid w:val="004B3BEB"/>
    <w:rsid w:val="004C049F"/>
    <w:rsid w:val="004C7697"/>
    <w:rsid w:val="005000E2"/>
    <w:rsid w:val="00512965"/>
    <w:rsid w:val="0051785D"/>
    <w:rsid w:val="005D64E1"/>
    <w:rsid w:val="006A3CE7"/>
    <w:rsid w:val="006C6880"/>
    <w:rsid w:val="006D5747"/>
    <w:rsid w:val="006F2FDB"/>
    <w:rsid w:val="007156A8"/>
    <w:rsid w:val="007245A6"/>
    <w:rsid w:val="00732806"/>
    <w:rsid w:val="00735580"/>
    <w:rsid w:val="007C14F7"/>
    <w:rsid w:val="0089714F"/>
    <w:rsid w:val="0090526A"/>
    <w:rsid w:val="009439B7"/>
    <w:rsid w:val="00957BFE"/>
    <w:rsid w:val="009679B1"/>
    <w:rsid w:val="00986062"/>
    <w:rsid w:val="00A24250"/>
    <w:rsid w:val="00A7130A"/>
    <w:rsid w:val="00A93B32"/>
    <w:rsid w:val="00AD53C8"/>
    <w:rsid w:val="00AD776D"/>
    <w:rsid w:val="00AE71C1"/>
    <w:rsid w:val="00B06280"/>
    <w:rsid w:val="00B307BB"/>
    <w:rsid w:val="00B33CDF"/>
    <w:rsid w:val="00B92096"/>
    <w:rsid w:val="00BB1083"/>
    <w:rsid w:val="00BF6F8E"/>
    <w:rsid w:val="00C6554A"/>
    <w:rsid w:val="00C80842"/>
    <w:rsid w:val="00CB0705"/>
    <w:rsid w:val="00CD55D4"/>
    <w:rsid w:val="00D567AD"/>
    <w:rsid w:val="00D7345F"/>
    <w:rsid w:val="00D90569"/>
    <w:rsid w:val="00D93507"/>
    <w:rsid w:val="00E24AED"/>
    <w:rsid w:val="00E51885"/>
    <w:rsid w:val="00E53B7C"/>
    <w:rsid w:val="00E616F5"/>
    <w:rsid w:val="00E81D44"/>
    <w:rsid w:val="00EA492A"/>
    <w:rsid w:val="00ED7C44"/>
    <w:rsid w:val="00F02FC2"/>
    <w:rsid w:val="00FC37B3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06B47F2"/>
  <w15:chartTrackingRefBased/>
  <w15:docId w15:val="{998EBD75-3A57-4A47-B42A-2E821694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unhideWhenUsed/>
    <w:rsid w:val="0032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2238E"/>
    <w:rPr>
      <w:b/>
      <w:bCs/>
    </w:rPr>
  </w:style>
  <w:style w:type="paragraph" w:styleId="Prrafodelista">
    <w:name w:val="List Paragraph"/>
    <w:basedOn w:val="Normal"/>
    <w:uiPriority w:val="34"/>
    <w:unhideWhenUsed/>
    <w:qFormat/>
    <w:rsid w:val="00AD53C8"/>
    <w:pPr>
      <w:ind w:left="720"/>
      <w:contextualSpacing/>
    </w:pPr>
  </w:style>
  <w:style w:type="character" w:styleId="AcrnimoHTML">
    <w:name w:val="HTML Acronym"/>
    <w:basedOn w:val="Fuentedeprrafopredeter"/>
    <w:uiPriority w:val="99"/>
    <w:semiHidden/>
    <w:unhideWhenUsed/>
    <w:rsid w:val="00732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AppData\Roaming\Microsoft\Plantilla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35EBD-5E09-4B85-9130-E09804242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foto.dotx</Template>
  <TotalTime>410</TotalTime>
  <Pages>1</Pages>
  <Words>535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41</cp:revision>
  <dcterms:created xsi:type="dcterms:W3CDTF">2022-11-11T00:07:00Z</dcterms:created>
  <dcterms:modified xsi:type="dcterms:W3CDTF">2023-01-14T12:53:00Z</dcterms:modified>
</cp:coreProperties>
</file>